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8A216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第1关：基本测试</w:t>
      </w:r>
    </w:p>
    <w:p w14:paraId="561C47C0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根据S-AES算法编写和调试程序，提供GUI解密支持用户交互。输入可以是16bit的数据和16bit的密钥，输出是16bit的密文。</w:t>
      </w:r>
    </w:p>
    <w:p w14:paraId="61340D19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drawing>
          <wp:inline distT="0" distB="0" distL="114300" distR="114300">
            <wp:extent cx="2091055" cy="18738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923F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第2关：交叉测试</w:t>
      </w:r>
    </w:p>
    <w:p w14:paraId="2A1F809D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考虑到是"</w:t>
      </w: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算法标准"</w:t>
      </w: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，所有人在编写程序的时候需要使用相同算法流程和转换单元(替换盒、列混淆矩阵等)，以保证算法和程序在异构的系统或平台上都可以正常运行。</w:t>
      </w:r>
    </w:p>
    <w:p w14:paraId="54B3D832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1F29BA88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drawing>
          <wp:inline distT="0" distB="0" distL="114300" distR="114300">
            <wp:extent cx="1633855" cy="5473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2AE6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第3关：扩展功能</w:t>
      </w:r>
    </w:p>
    <w:p w14:paraId="700DE28D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考虑到向实用性扩展，加密算法的数据输入可以是ASII编码字符串(分组为2 Bytes)，对应地输出也可以是ACII字符串(很可能是乱码)。</w:t>
      </w:r>
    </w:p>
    <w:p w14:paraId="6FF141B6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drawing>
          <wp:inline distT="0" distB="0" distL="114300" distR="114300">
            <wp:extent cx="1845945" cy="16586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A2CD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第4关：多重加密</w:t>
      </w:r>
    </w:p>
    <w:p w14:paraId="07A30FD4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4.1 双重加密</w:t>
      </w:r>
    </w:p>
    <w:p w14:paraId="6F4CAE71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将S-AES算法通过双重加密进行扩展，分组长度仍然是16 bits，但密钥长度为32 bits。</w:t>
      </w:r>
    </w:p>
    <w:p w14:paraId="79F653BC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drawing>
          <wp:inline distT="0" distB="0" distL="114300" distR="114300">
            <wp:extent cx="3395345" cy="114871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B05E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4.2 中间相遇攻击</w:t>
      </w:r>
    </w:p>
    <w:p w14:paraId="73CED955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假设你找到了使用相同密钥的明、密文对(一个或多个)，请尝试使用中间相遇攻击的方法找到正确的密钥Key(K1+K2)。</w:t>
      </w:r>
    </w:p>
    <w:p w14:paraId="5235BA78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drawing>
          <wp:inline distT="0" distB="0" distL="114300" distR="114300">
            <wp:extent cx="3579495" cy="138176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3F0E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4.3 三重加密</w:t>
      </w:r>
    </w:p>
    <w:p w14:paraId="773FDE24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将S-AES算法通过三重加密进行扩展，下面两种模式选择一种完成：</w:t>
      </w:r>
    </w:p>
    <w:p w14:paraId="799A8D7B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(1)按照32 bits密钥Key(K1+K2)的模式进行三重加密解密，</w:t>
      </w:r>
    </w:p>
    <w:p w14:paraId="2FF73160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(2)使用48bits(K1+K2+K3)的模式进行三重加解密。</w:t>
      </w:r>
    </w:p>
    <w:p w14:paraId="2549CBE0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drawing>
          <wp:inline distT="0" distB="0" distL="114300" distR="114300">
            <wp:extent cx="4098290" cy="739775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4027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第5关：工作模式</w:t>
      </w:r>
    </w:p>
    <w:p w14:paraId="18D8325B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基于S-AES算法，使用密码分组链(CBC)模式对较长的明文消息进行加密。注意初始向量(16 bits) 的生成，并需要加解密双方共享。</w:t>
      </w:r>
    </w:p>
    <w:p w14:paraId="39B16326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在CBC模式下进行加密，并尝试对密文分组进行替换或修改，然后进行解密，请对比篡改密文前后的解密结果。</w:t>
      </w:r>
    </w:p>
    <w:p w14:paraId="5AF9B64A">
      <w:pPr>
        <w:rPr>
          <w:rFonts w:hint="default"/>
          <w:lang w:eastAsia="zh-CN"/>
        </w:rPr>
      </w:pPr>
      <w:r>
        <w:drawing>
          <wp:inline distT="0" distB="0" distL="114300" distR="114300">
            <wp:extent cx="2106930" cy="1884045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iOThjNGU3MzU1MGZiMzI4NzAwYjcyY2I5ZjMzM2YifQ=="/>
  </w:docVars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6CD0626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chenqifan</dc:creator>
  <cp:lastModifiedBy>陈麒帆</cp:lastModifiedBy>
  <dcterms:modified xsi:type="dcterms:W3CDTF">2024-11-06T07:50:49Z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D7731537EBCE4BFDACD98CF699A072C4_12</vt:lpwstr>
  </property>
</Properties>
</file>